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270" w:tblpY="733"/>
        <w:tblW w:w="110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0"/>
        <w:gridCol w:w="6470"/>
      </w:tblGrid>
      <w:tr w:rsidR="001B2ABD" w14:paraId="7C867BC1" w14:textId="77777777" w:rsidTr="004078C8">
        <w:trPr>
          <w:trHeight w:val="4410"/>
        </w:trPr>
        <w:tc>
          <w:tcPr>
            <w:tcW w:w="3870" w:type="dxa"/>
            <w:vAlign w:val="bottom"/>
          </w:tcPr>
          <w:p w14:paraId="5B2DF9E8" w14:textId="7FC6EFF7" w:rsidR="001B2ABD" w:rsidRDefault="006A6205" w:rsidP="004078C8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DF0E240" wp14:editId="154B59B0">
                  <wp:extent cx="2311400" cy="23418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DD9221C" w14:textId="77777777" w:rsidR="001B2ABD" w:rsidRDefault="001B2ABD" w:rsidP="004078C8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DFE4411" w14:textId="73C26F61" w:rsidR="001B2ABD" w:rsidRDefault="00E26309" w:rsidP="004078C8">
            <w:pPr>
              <w:pStyle w:val="Title"/>
            </w:pPr>
            <w:r>
              <w:t>ISINGIZWE ClARISSE</w:t>
            </w:r>
          </w:p>
          <w:p w14:paraId="0537C96A" w14:textId="77777777" w:rsidR="0011640D" w:rsidRPr="0011640D" w:rsidRDefault="0011640D" w:rsidP="0011640D"/>
          <w:sdt>
            <w:sdtPr>
              <w:id w:val="-1040204457"/>
              <w:placeholder>
                <w:docPart w:val="19245399D53F4A5E8984A3541CA6692D"/>
              </w:placeholder>
              <w:temporary/>
              <w:showingPlcHdr/>
              <w15:appearance w15:val="hidden"/>
            </w:sdtPr>
            <w:sdtContent>
              <w:p w14:paraId="0D31EBD5" w14:textId="77777777" w:rsidR="0011640D" w:rsidRDefault="0011640D" w:rsidP="0011640D">
                <w:r w:rsidRPr="004D3011">
                  <w:t>PHONE:</w:t>
                </w:r>
              </w:p>
            </w:sdtContent>
          </w:sdt>
          <w:p w14:paraId="4F31081F" w14:textId="37C5F10E" w:rsidR="0011640D" w:rsidRDefault="0011640D" w:rsidP="0011640D">
            <w:r>
              <w:t xml:space="preserve">+250782509177  </w:t>
            </w:r>
          </w:p>
          <w:sdt>
            <w:sdtPr>
              <w:id w:val="-240260293"/>
              <w:placeholder>
                <w:docPart w:val="13091732948841DEAF1006FCAD76C507"/>
              </w:placeholder>
              <w:temporary/>
              <w:showingPlcHdr/>
              <w15:appearance w15:val="hidden"/>
            </w:sdtPr>
            <w:sdtContent>
              <w:p w14:paraId="236378CE" w14:textId="77777777" w:rsidR="0011640D" w:rsidRDefault="0011640D" w:rsidP="0011640D">
                <w:r w:rsidRPr="004D3011">
                  <w:t>EMAIL:</w:t>
                </w:r>
              </w:p>
            </w:sdtContent>
          </w:sdt>
          <w:p w14:paraId="3A1E38C4" w14:textId="77777777" w:rsidR="0011640D" w:rsidRPr="00E4381A" w:rsidRDefault="0011640D" w:rsidP="0011640D">
            <w:pPr>
              <w:rPr>
                <w:rStyle w:val="Hyperlink"/>
              </w:rPr>
            </w:pPr>
            <w:r>
              <w:t>Isingizweclarisse12@gmail.com</w:t>
            </w:r>
          </w:p>
          <w:p w14:paraId="7E862D58" w14:textId="77777777" w:rsidR="001B2ABD" w:rsidRDefault="001B2ABD" w:rsidP="004078C8">
            <w:pPr>
              <w:pStyle w:val="Subtitle"/>
            </w:pPr>
          </w:p>
        </w:tc>
      </w:tr>
      <w:tr w:rsidR="001B2ABD" w14:paraId="72B0781E" w14:textId="77777777" w:rsidTr="00ED1B30">
        <w:trPr>
          <w:trHeight w:val="180"/>
        </w:trPr>
        <w:tc>
          <w:tcPr>
            <w:tcW w:w="3870" w:type="dxa"/>
          </w:tcPr>
          <w:sdt>
            <w:sdtPr>
              <w:id w:val="-1711873194"/>
              <w:placeholder>
                <w:docPart w:val="7FF4532C4E7A446A916BBF1714A9A703"/>
              </w:placeholder>
              <w:temporary/>
              <w:showingPlcHdr/>
              <w15:appearance w15:val="hidden"/>
            </w:sdtPr>
            <w:sdtContent>
              <w:p w14:paraId="4E46A5CE" w14:textId="77777777" w:rsidR="001B2ABD" w:rsidRDefault="00036450" w:rsidP="004078C8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412370C" w14:textId="77777777" w:rsidR="0011640D" w:rsidRPr="0011640D" w:rsidRDefault="0011640D" w:rsidP="0011640D">
            <w:pPr>
              <w:pStyle w:val="Heading1"/>
              <w:ind w:left="-5"/>
              <w:rPr>
                <w:rFonts w:ascii="Rockwell" w:eastAsia="Rockwell" w:hAnsi="Rockwell" w:cs="Rockwell"/>
                <w:color w:val="auto"/>
                <w:sz w:val="22"/>
              </w:rPr>
            </w:pPr>
            <w:r w:rsidRPr="0011640D">
              <w:rPr>
                <w:rFonts w:ascii="Rockwell" w:eastAsia="Rockwell" w:hAnsi="Rockwell" w:cs="Rockwell"/>
                <w:color w:val="auto"/>
                <w:sz w:val="22"/>
              </w:rPr>
              <w:t>My name is ISINGIZWE Clarisse, I was born in 2000 Northern province of Rwanda, BURERA district and I am currently living in Kigali, Nyarugenge pursuing my fourth year in computer and software engineering. I want to be a full-stack developer as I want to help my community using software development.</w:t>
            </w:r>
          </w:p>
          <w:p w14:paraId="30E31509" w14:textId="77777777" w:rsidR="00036450" w:rsidRDefault="00036450" w:rsidP="004078C8"/>
          <w:p w14:paraId="38D03B97" w14:textId="77777777" w:rsidR="004D3011" w:rsidRDefault="004D3011" w:rsidP="004078C8"/>
          <w:sdt>
            <w:sdtPr>
              <w:id w:val="-1444214663"/>
              <w:placeholder>
                <w:docPart w:val="253B2C514BBA4090B21EE709560EE9A3"/>
              </w:placeholder>
              <w:temporary/>
              <w:showingPlcHdr/>
              <w15:appearance w15:val="hidden"/>
            </w:sdtPr>
            <w:sdtContent>
              <w:p w14:paraId="36A7FBCD" w14:textId="77777777" w:rsidR="004D3011" w:rsidRPr="00CB0055" w:rsidRDefault="00CB0055" w:rsidP="004078C8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573B938" w14:textId="77777777" w:rsidR="004D3011" w:rsidRDefault="00F7657A" w:rsidP="004078C8">
            <w:r>
              <w:t>Reading</w:t>
            </w:r>
          </w:p>
          <w:p w14:paraId="239579B4" w14:textId="4B84942A" w:rsidR="004D3011" w:rsidRDefault="0011640D" w:rsidP="004078C8">
            <w:r>
              <w:t xml:space="preserve">Travelling </w:t>
            </w:r>
          </w:p>
          <w:p w14:paraId="3834F60F" w14:textId="47AB604C" w:rsidR="0011640D" w:rsidRDefault="0011640D" w:rsidP="004078C8">
            <w:r>
              <w:t>Coding</w:t>
            </w:r>
          </w:p>
          <w:p w14:paraId="74B8723E" w14:textId="77777777" w:rsidR="00E17AD8" w:rsidRPr="00E17AD8" w:rsidRDefault="00E17AD8" w:rsidP="004078C8">
            <w:pPr>
              <w:rPr>
                <w:b/>
                <w:color w:val="0070C0"/>
                <w:sz w:val="22"/>
              </w:rPr>
            </w:pPr>
          </w:p>
          <w:p w14:paraId="6303B83F" w14:textId="149A2F6F" w:rsidR="00E17AD8" w:rsidRPr="00E17AD8" w:rsidRDefault="00E17AD8" w:rsidP="004078C8">
            <w:pPr>
              <w:rPr>
                <w:b/>
                <w:color w:val="0070C0"/>
                <w:sz w:val="22"/>
              </w:rPr>
            </w:pPr>
            <w:r w:rsidRPr="00E17AD8">
              <w:rPr>
                <w:b/>
                <w:color w:val="0070C0"/>
                <w:sz w:val="22"/>
              </w:rPr>
              <w:t>REFERENCES</w:t>
            </w:r>
            <w:r w:rsidR="0011640D">
              <w:rPr>
                <w:b/>
                <w:color w:val="0070C0"/>
                <w:sz w:val="22"/>
              </w:rPr>
              <w:t>:</w:t>
            </w:r>
          </w:p>
          <w:p w14:paraId="07E3F585" w14:textId="77777777" w:rsidR="004D3011" w:rsidRDefault="004D3011" w:rsidP="004078C8"/>
          <w:p w14:paraId="4F4EA08B" w14:textId="77777777" w:rsidR="004D3011" w:rsidRPr="00E17AD8" w:rsidRDefault="00E17AD8" w:rsidP="004078C8">
            <w:pPr>
              <w:rPr>
                <w:b/>
              </w:rPr>
            </w:pPr>
            <w:r w:rsidRPr="00E17AD8">
              <w:rPr>
                <w:b/>
              </w:rPr>
              <w:t xml:space="preserve">MURANGIRA </w:t>
            </w:r>
            <w:proofErr w:type="spellStart"/>
            <w:r w:rsidRPr="00E17AD8">
              <w:rPr>
                <w:b/>
              </w:rPr>
              <w:t>Theoneste</w:t>
            </w:r>
            <w:proofErr w:type="spellEnd"/>
            <w:r w:rsidRPr="00E17AD8">
              <w:rPr>
                <w:b/>
              </w:rPr>
              <w:t xml:space="preserve"> Head of department UR/CST</w:t>
            </w:r>
          </w:p>
          <w:p w14:paraId="1671DB4D" w14:textId="77777777" w:rsidR="00E17AD8" w:rsidRDefault="00E17AD8" w:rsidP="004078C8">
            <w:r>
              <w:t xml:space="preserve">Email: </w:t>
            </w:r>
            <w:hyperlink r:id="rId11" w:history="1">
              <w:r w:rsidRPr="001754B6">
                <w:rPr>
                  <w:rStyle w:val="Hyperlink"/>
                </w:rPr>
                <w:t>tmurangira@gmail.com</w:t>
              </w:r>
            </w:hyperlink>
          </w:p>
          <w:p w14:paraId="28F6D48B" w14:textId="4ED9099E" w:rsidR="008357EC" w:rsidRDefault="008357EC" w:rsidP="004078C8">
            <w:r>
              <w:t>TEL:</w:t>
            </w:r>
            <w:r w:rsidR="00BD7E25">
              <w:t xml:space="preserve"> +250785207523</w:t>
            </w:r>
          </w:p>
          <w:p w14:paraId="20449B7C" w14:textId="77777777" w:rsidR="00E17AD8" w:rsidRDefault="00E17AD8" w:rsidP="004078C8"/>
          <w:p w14:paraId="030DA65D" w14:textId="3C993A8B" w:rsidR="00081952" w:rsidRDefault="005F0232" w:rsidP="004078C8">
            <w:pPr>
              <w:rPr>
                <w:b/>
              </w:rPr>
            </w:pPr>
            <w:r>
              <w:rPr>
                <w:b/>
              </w:rPr>
              <w:t>Dr. NZENZI Alexander   Lecturer UR/CST</w:t>
            </w:r>
          </w:p>
          <w:p w14:paraId="3DB3E7BF" w14:textId="07FD58B5" w:rsidR="00081952" w:rsidRDefault="00081952" w:rsidP="004078C8">
            <w:pPr>
              <w:spacing w:line="480" w:lineRule="auto"/>
            </w:pPr>
            <w:r w:rsidRPr="008357EC">
              <w:t>Email</w:t>
            </w:r>
            <w:r w:rsidR="008357EC">
              <w:t xml:space="preserve">: </w:t>
            </w:r>
            <w:hyperlink r:id="rId12" w:history="1">
              <w:r w:rsidR="00FF0290" w:rsidRPr="005B0577">
                <w:rPr>
                  <w:rStyle w:val="Hyperlink"/>
                </w:rPr>
                <w:t>yngenzi37@gmail.com</w:t>
              </w:r>
            </w:hyperlink>
          </w:p>
          <w:p w14:paraId="39CE5970" w14:textId="1F5FE88B" w:rsidR="008357EC" w:rsidRDefault="008357EC" w:rsidP="004078C8">
            <w:pPr>
              <w:spacing w:line="480" w:lineRule="auto"/>
            </w:pPr>
            <w:r>
              <w:t>TEL:</w:t>
            </w:r>
            <w:r w:rsidR="00BD7E25">
              <w:t xml:space="preserve"> </w:t>
            </w:r>
            <w:r w:rsidR="00FF0290" w:rsidRPr="00FF0290">
              <w:t>+250 788 777 992</w:t>
            </w:r>
          </w:p>
          <w:p w14:paraId="3D68E540" w14:textId="7F8A3782" w:rsidR="00FF0290" w:rsidRDefault="00FF0290" w:rsidP="004078C8">
            <w:pPr>
              <w:spacing w:line="480" w:lineRule="auto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>
              <w:rPr>
                <w:b/>
                <w:bCs/>
              </w:rPr>
              <w:lastRenderedPageBreak/>
              <w:t>Etienne</w:t>
            </w:r>
            <w:r w:rsidRPr="00FF0290">
              <w:rPr>
                <w:b/>
                <w:bCs/>
              </w:rPr>
              <w:t xml:space="preserve"> </w:t>
            </w:r>
            <w:proofErr w:type="gramStart"/>
            <w:r w:rsidRPr="00FF0290">
              <w:rPr>
                <w:b/>
                <w:bCs/>
              </w:rPr>
              <w:t>UGIRIMBABAZI</w:t>
            </w:r>
            <w:r>
              <w:rPr>
                <w:b/>
                <w:bCs/>
              </w:rPr>
              <w:t xml:space="preserve">  </w:t>
            </w:r>
            <w:r w:rsidRPr="00FF0290">
              <w:rPr>
                <w:rFonts w:ascii="Segoe UI" w:hAnsi="Segoe UI" w:cs="Segoe UI"/>
                <w:b/>
                <w:bCs/>
                <w:shd w:val="clear" w:color="auto" w:fill="FFFFFF"/>
              </w:rPr>
              <w:t>Software</w:t>
            </w:r>
            <w:proofErr w:type="gramEnd"/>
            <w:r w:rsidRPr="00FF0290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Engineer, Dev team Coordinator at Algorithm Inc Rwanda</w:t>
            </w:r>
          </w:p>
          <w:p w14:paraId="7480832A" w14:textId="290B4D37" w:rsidR="00FF0290" w:rsidRDefault="00FF0290" w:rsidP="004078C8">
            <w:pPr>
              <w:spacing w:line="480" w:lineRule="auto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Email; </w:t>
            </w:r>
            <w:hyperlink r:id="rId13" w:history="1">
              <w:r w:rsidRPr="005B0577">
                <w:rPr>
                  <w:rStyle w:val="Hyperlink"/>
                  <w:rFonts w:ascii="Segoe UI" w:hAnsi="Segoe UI" w:cs="Segoe UI"/>
                  <w:shd w:val="clear" w:color="auto" w:fill="FFFFFF"/>
                </w:rPr>
                <w:t>etienne.ugirimbabazi@algorithm.rw</w:t>
              </w:r>
            </w:hyperlink>
          </w:p>
          <w:p w14:paraId="55527BD1" w14:textId="52B47E60" w:rsidR="00FF0290" w:rsidRPr="00FF0290" w:rsidRDefault="00FF0290" w:rsidP="004078C8">
            <w:pPr>
              <w:spacing w:line="480" w:lineRule="auto"/>
            </w:pPr>
            <w:r>
              <w:rPr>
                <w:rFonts w:ascii="Segoe UI" w:hAnsi="Segoe UI" w:cs="Segoe UI"/>
                <w:shd w:val="clear" w:color="auto" w:fill="FFFFFF"/>
              </w:rPr>
              <w:t xml:space="preserve">TEL: </w:t>
            </w:r>
            <w:r w:rsidRPr="00FF0290">
              <w:rPr>
                <w:rFonts w:ascii="Segoe UI" w:hAnsi="Segoe UI" w:cs="Segoe UI"/>
                <w:shd w:val="clear" w:color="auto" w:fill="FFFFFF"/>
              </w:rPr>
              <w:t>+250 787 237 747</w:t>
            </w:r>
          </w:p>
          <w:p w14:paraId="3C4A005E" w14:textId="77777777" w:rsidR="008357EC" w:rsidRPr="008357EC" w:rsidRDefault="008357EC" w:rsidP="004078C8">
            <w:pPr>
              <w:spacing w:line="480" w:lineRule="auto"/>
            </w:pPr>
          </w:p>
          <w:p w14:paraId="7DFCF873" w14:textId="77777777" w:rsidR="00E17AD8" w:rsidRPr="00E17AD8" w:rsidRDefault="00E17AD8" w:rsidP="004078C8"/>
        </w:tc>
        <w:tc>
          <w:tcPr>
            <w:tcW w:w="720" w:type="dxa"/>
          </w:tcPr>
          <w:p w14:paraId="6CD45FF7" w14:textId="77777777" w:rsidR="001B2ABD" w:rsidRDefault="001B2ABD" w:rsidP="004078C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A251F33F1C64BFF88D265C432446324"/>
              </w:placeholder>
              <w:temporary/>
              <w:showingPlcHdr/>
              <w15:appearance w15:val="hidden"/>
            </w:sdtPr>
            <w:sdtContent>
              <w:p w14:paraId="2A72813D" w14:textId="77777777" w:rsidR="001B2ABD" w:rsidRDefault="00E25A26" w:rsidP="004078C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5D4DA67" w14:textId="77777777" w:rsidR="00036450" w:rsidRPr="00036450" w:rsidRDefault="00B54737" w:rsidP="004078C8">
            <w:pPr>
              <w:pStyle w:val="Heading4"/>
            </w:pPr>
            <w:bookmarkStart w:id="0" w:name="_Hlk102036961"/>
            <w:r>
              <w:t>University of Rwanda college of science and technology</w:t>
            </w:r>
          </w:p>
          <w:p w14:paraId="51CB61B5" w14:textId="77777777" w:rsidR="00036450" w:rsidRPr="00B359E4" w:rsidRDefault="00036450" w:rsidP="004078C8">
            <w:pPr>
              <w:pStyle w:val="Date"/>
            </w:pPr>
            <w:r w:rsidRPr="00B359E4">
              <w:t xml:space="preserve"> </w:t>
            </w:r>
            <w:r w:rsidR="00B54737">
              <w:t>2018</w:t>
            </w:r>
            <w:r w:rsidRPr="00B359E4">
              <w:t xml:space="preserve">- </w:t>
            </w:r>
            <w:r w:rsidR="00B54737">
              <w:t>current</w:t>
            </w:r>
          </w:p>
          <w:p w14:paraId="027030C1" w14:textId="1FC9A8FF" w:rsidR="004D3011" w:rsidRDefault="00B54737" w:rsidP="004078C8">
            <w:r>
              <w:t xml:space="preserve">Pursuing </w:t>
            </w:r>
            <w:r w:rsidR="00BD7E25">
              <w:t xml:space="preserve">a </w:t>
            </w:r>
            <w:r>
              <w:t>bachelor’s degree in computer and software engineering</w:t>
            </w:r>
          </w:p>
          <w:p w14:paraId="250B00FB" w14:textId="77777777" w:rsidR="00036450" w:rsidRDefault="00036450" w:rsidP="004078C8"/>
          <w:p w14:paraId="32315EC0" w14:textId="77777777" w:rsidR="00036450" w:rsidRPr="00B359E4" w:rsidRDefault="00E26309" w:rsidP="004078C8">
            <w:pPr>
              <w:pStyle w:val="Heading4"/>
            </w:pPr>
            <w:r>
              <w:t xml:space="preserve">Groupe </w:t>
            </w:r>
            <w:proofErr w:type="spellStart"/>
            <w:r>
              <w:t>Scolaire</w:t>
            </w:r>
            <w:proofErr w:type="spellEnd"/>
            <w:r>
              <w:t xml:space="preserve"> Notre Damme des Lourdes </w:t>
            </w:r>
            <w:proofErr w:type="spellStart"/>
            <w:r>
              <w:t>Byimana</w:t>
            </w:r>
            <w:proofErr w:type="spellEnd"/>
          </w:p>
          <w:p w14:paraId="2B0CB3C2" w14:textId="77777777" w:rsidR="00036450" w:rsidRPr="00B359E4" w:rsidRDefault="00E26309" w:rsidP="004078C8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2017</w:t>
            </w:r>
          </w:p>
          <w:p w14:paraId="2158E24F" w14:textId="41F94585" w:rsidR="00036450" w:rsidRDefault="00E26309" w:rsidP="004078C8">
            <w:r>
              <w:t xml:space="preserve">A2 in Mathematics, computer science and economics with 73/73 in </w:t>
            </w:r>
            <w:r w:rsidR="00BD7E25">
              <w:t xml:space="preserve">the </w:t>
            </w:r>
            <w:r>
              <w:t xml:space="preserve">national exam </w:t>
            </w:r>
          </w:p>
          <w:p w14:paraId="12ECE572" w14:textId="37501AA3" w:rsidR="00EA43A5" w:rsidRDefault="00EA43A5" w:rsidP="004078C8"/>
          <w:p w14:paraId="171AA8E0" w14:textId="3054273E" w:rsidR="00EA43A5" w:rsidRDefault="00EA43A5" w:rsidP="004078C8">
            <w:pPr>
              <w:rPr>
                <w:b/>
                <w:bCs/>
              </w:rPr>
            </w:pPr>
            <w:r w:rsidRPr="00EA43A5">
              <w:rPr>
                <w:b/>
                <w:bCs/>
              </w:rPr>
              <w:t xml:space="preserve">Groupe </w:t>
            </w:r>
            <w:proofErr w:type="spellStart"/>
            <w:r w:rsidRPr="00EA43A5">
              <w:rPr>
                <w:b/>
                <w:bCs/>
              </w:rPr>
              <w:t>Scolaire</w:t>
            </w:r>
            <w:proofErr w:type="spellEnd"/>
            <w:r w:rsidRPr="00EA43A5">
              <w:rPr>
                <w:b/>
                <w:bCs/>
              </w:rPr>
              <w:t xml:space="preserve"> Notre Damme des </w:t>
            </w:r>
            <w:proofErr w:type="spellStart"/>
            <w:r>
              <w:rPr>
                <w:b/>
                <w:bCs/>
              </w:rPr>
              <w:t>Apotres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Rwaza</w:t>
            </w:r>
            <w:proofErr w:type="spellEnd"/>
          </w:p>
          <w:p w14:paraId="277244E0" w14:textId="36CE5F21" w:rsidR="00EA43A5" w:rsidRDefault="00EA43A5" w:rsidP="004078C8">
            <w:r w:rsidRPr="00EA43A5">
              <w:t>2012-2014</w:t>
            </w:r>
          </w:p>
          <w:p w14:paraId="262445C3" w14:textId="5E9EF7CD" w:rsidR="00EA43A5" w:rsidRPr="00EA43A5" w:rsidRDefault="0075719F" w:rsidP="004078C8">
            <w:r>
              <w:t>Ordinary level</w:t>
            </w:r>
          </w:p>
          <w:p w14:paraId="69EEB974" w14:textId="7A6E58CC" w:rsidR="00036450" w:rsidRDefault="0075719F" w:rsidP="004078C8">
            <w:pPr>
              <w:pStyle w:val="Heading2"/>
            </w:pPr>
            <w:r>
              <w:t xml:space="preserve"> </w:t>
            </w:r>
            <w:r w:rsidRPr="0075719F">
              <w:t xml:space="preserve">VOLUNTEER </w:t>
            </w:r>
            <w:bookmarkEnd w:id="0"/>
            <w:r>
              <w:t xml:space="preserve">/work </w:t>
            </w:r>
            <w:r w:rsidRPr="0075719F">
              <w:t xml:space="preserve">EXPERIENCE OR LEADERSHIP </w:t>
            </w:r>
          </w:p>
          <w:p w14:paraId="064D7F4B" w14:textId="77777777" w:rsidR="00036450" w:rsidRDefault="00E26309" w:rsidP="004078C8">
            <w:pPr>
              <w:pStyle w:val="Heading4"/>
              <w:rPr>
                <w:bCs/>
              </w:rPr>
            </w:pPr>
            <w:r>
              <w:t>College of Science and Technology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 xml:space="preserve"> assistant class </w:t>
            </w:r>
            <w:r w:rsidR="00F7657A">
              <w:t>representative</w:t>
            </w:r>
            <w:r>
              <w:t xml:space="preserve">          </w:t>
            </w:r>
          </w:p>
          <w:p w14:paraId="66192627" w14:textId="77777777" w:rsidR="00036450" w:rsidRPr="00036450" w:rsidRDefault="00E26309" w:rsidP="004078C8">
            <w:pPr>
              <w:pStyle w:val="Date"/>
            </w:pPr>
            <w:r>
              <w:t>2018</w:t>
            </w:r>
            <w:r w:rsidR="00036450" w:rsidRPr="00036450">
              <w:t>–</w:t>
            </w:r>
            <w:r>
              <w:t>current</w:t>
            </w:r>
          </w:p>
          <w:p w14:paraId="6DD99210" w14:textId="6DA36F63" w:rsidR="00036450" w:rsidRDefault="00E26309" w:rsidP="004078C8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Communicate, facilitate and </w:t>
            </w:r>
            <w:r w:rsidR="00BD7E25">
              <w:t>guide</w:t>
            </w:r>
            <w:r>
              <w:t xml:space="preserve"> students with </w:t>
            </w:r>
            <w:r w:rsidR="00BD7E25">
              <w:t xml:space="preserve">a </w:t>
            </w:r>
            <w:r>
              <w:t>safe and no judgmental way to voice their concerns or worries.</w:t>
            </w:r>
            <w:r w:rsidR="00036450" w:rsidRPr="00036450">
              <w:t xml:space="preserve"> </w:t>
            </w:r>
          </w:p>
          <w:p w14:paraId="4EC55F3B" w14:textId="77777777" w:rsidR="004D3011" w:rsidRDefault="004D3011" w:rsidP="004078C8"/>
          <w:p w14:paraId="04E3382C" w14:textId="0A83B479" w:rsidR="004D3011" w:rsidRPr="004D3011" w:rsidRDefault="00BD7E25" w:rsidP="004078C8">
            <w:pPr>
              <w:pStyle w:val="Heading4"/>
              <w:rPr>
                <w:bCs/>
              </w:rPr>
            </w:pPr>
            <w:r>
              <w:t>The youth</w:t>
            </w:r>
            <w:r w:rsidR="00F7657A">
              <w:t xml:space="preserve"> volunteer coordinator at </w:t>
            </w:r>
            <w:r>
              <w:t xml:space="preserve">the </w:t>
            </w:r>
            <w:r w:rsidR="00F7657A">
              <w:t>cell level</w:t>
            </w:r>
          </w:p>
          <w:p w14:paraId="1BEEAC61" w14:textId="77777777" w:rsidR="004D3011" w:rsidRPr="004D3011" w:rsidRDefault="00F7657A" w:rsidP="004078C8">
            <w:pPr>
              <w:pStyle w:val="Date"/>
            </w:pPr>
            <w:r>
              <w:t>2019</w:t>
            </w:r>
            <w:r w:rsidR="004D3011" w:rsidRPr="004D3011">
              <w:t>–</w:t>
            </w:r>
            <w:r>
              <w:t>2020</w:t>
            </w:r>
          </w:p>
          <w:p w14:paraId="2E57C827" w14:textId="44BBFB9E" w:rsidR="00F7657A" w:rsidRDefault="00F7657A" w:rsidP="004078C8">
            <w:r w:rsidRPr="00F7657A">
              <w:t>● Coordinate all activities of the association</w:t>
            </w:r>
            <w:r>
              <w:t xml:space="preserve"> that are taking place in </w:t>
            </w:r>
            <w:r w:rsidR="00BD7E25">
              <w:t xml:space="preserve">the </w:t>
            </w:r>
            <w:r>
              <w:t>cell</w:t>
            </w:r>
          </w:p>
          <w:p w14:paraId="638299E7" w14:textId="0C1F6664" w:rsidR="00ED1B30" w:rsidRPr="00BD7E25" w:rsidRDefault="00ED1B30" w:rsidP="00BD7E25">
            <w:pPr>
              <w:rPr>
                <w:b/>
                <w:bCs/>
              </w:rPr>
            </w:pPr>
            <w:r w:rsidRPr="00BD7E25">
              <w:rPr>
                <w:b/>
                <w:bCs/>
              </w:rPr>
              <w:t xml:space="preserve">Intern at Algorithm Inc. </w:t>
            </w:r>
          </w:p>
          <w:p w14:paraId="78A63B82" w14:textId="59A5B888" w:rsidR="004D3011" w:rsidRDefault="00F7657A" w:rsidP="004078C8">
            <w:r>
              <w:t xml:space="preserve"> </w:t>
            </w:r>
            <w:r w:rsidR="00036450" w:rsidRPr="004D3011">
              <w:t xml:space="preserve"> </w:t>
            </w:r>
            <w:r w:rsidR="00BD7E25">
              <w:t>2022 January-2022 m</w:t>
            </w:r>
            <w:r w:rsidR="00EE5F85">
              <w:t>ay</w:t>
            </w:r>
          </w:p>
          <w:p w14:paraId="0302D919" w14:textId="011DBAAB" w:rsidR="00BD7E25" w:rsidRDefault="00BD7E25" w:rsidP="00BD7E25">
            <w:pPr>
              <w:pStyle w:val="ListParagraph"/>
              <w:numPr>
                <w:ilvl w:val="0"/>
                <w:numId w:val="1"/>
              </w:numPr>
            </w:pPr>
            <w:r>
              <w:t xml:space="preserve">Working as a junior developer in </w:t>
            </w:r>
            <w:r w:rsidR="003618E5">
              <w:t xml:space="preserve">the </w:t>
            </w:r>
            <w:r>
              <w:t>development department</w:t>
            </w:r>
          </w:p>
          <w:p w14:paraId="66425AA0" w14:textId="77777777" w:rsidR="00BD7E25" w:rsidRPr="004D3011" w:rsidRDefault="00BD7E25" w:rsidP="004078C8"/>
          <w:p w14:paraId="1C45E509" w14:textId="77777777" w:rsidR="004D3011" w:rsidRDefault="004D3011" w:rsidP="004078C8"/>
          <w:p w14:paraId="40705905" w14:textId="66764CF8" w:rsidR="004D3011" w:rsidRDefault="004D3011" w:rsidP="004078C8"/>
          <w:sdt>
            <w:sdtPr>
              <w:id w:val="1669594239"/>
              <w:placeholder>
                <w:docPart w:val="350D1183CA674689899730D196F97E11"/>
              </w:placeholder>
              <w:temporary/>
              <w:showingPlcHdr/>
              <w15:appearance w15:val="hidden"/>
            </w:sdtPr>
            <w:sdtContent>
              <w:p w14:paraId="3113EAFC" w14:textId="77777777" w:rsidR="00036450" w:rsidRDefault="00180329" w:rsidP="004078C8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42A9B0A" w14:textId="66E0325F" w:rsidR="00F7657A" w:rsidRDefault="00F7657A" w:rsidP="004078C8">
            <w:pPr>
              <w:pStyle w:val="ListParagraph"/>
              <w:numPr>
                <w:ilvl w:val="0"/>
                <w:numId w:val="2"/>
              </w:numPr>
            </w:pPr>
            <w:bookmarkStart w:id="1" w:name="_Hlk102036584"/>
            <w:r w:rsidRPr="00F7657A">
              <w:rPr>
                <w:b/>
              </w:rPr>
              <w:t>Technical Skills</w:t>
            </w:r>
            <w:r>
              <w:t xml:space="preserve">: MS Excel, MS Word, MS PowerPoint, Google Features, </w:t>
            </w:r>
            <w:r w:rsidR="004078C8">
              <w:t>Html</w:t>
            </w:r>
            <w:r>
              <w:t xml:space="preserve">, </w:t>
            </w:r>
            <w:r w:rsidR="004078C8">
              <w:t>CSS</w:t>
            </w:r>
            <w:r>
              <w:t>, JavaScript</w:t>
            </w:r>
            <w:r w:rsidR="003618E5">
              <w:t>, SQL</w:t>
            </w:r>
            <w:r w:rsidR="00E17AD8">
              <w:t>.</w:t>
            </w:r>
            <w:r w:rsidR="00EA43A5">
              <w:t xml:space="preserve"> </w:t>
            </w:r>
          </w:p>
          <w:p w14:paraId="518AB223" w14:textId="475FE6FD" w:rsidR="00F7657A" w:rsidRPr="0075719F" w:rsidRDefault="003618E5" w:rsidP="004078C8">
            <w:pPr>
              <w:rPr>
                <w:rFonts w:asciiTheme="majorHAnsi" w:hAnsiTheme="majorHAnsi"/>
                <w:szCs w:val="18"/>
              </w:rPr>
            </w:pPr>
            <w:r w:rsidRPr="0075719F">
              <w:rPr>
                <w:rFonts w:asciiTheme="majorHAnsi" w:hAnsiTheme="majorHAnsi"/>
                <w:szCs w:val="18"/>
              </w:rPr>
              <w:t xml:space="preserve">  </w:t>
            </w:r>
            <w:r w:rsidR="00EA43A5" w:rsidRPr="0075719F">
              <w:rPr>
                <w:rFonts w:asciiTheme="majorHAnsi" w:hAnsiTheme="majorHAnsi"/>
                <w:szCs w:val="18"/>
              </w:rPr>
              <w:t xml:space="preserve">   </w:t>
            </w:r>
            <w:bookmarkStart w:id="2" w:name="_Hlk102036775"/>
            <w:r w:rsidR="00EA43A5" w:rsidRPr="0075719F">
              <w:rPr>
                <w:rFonts w:asciiTheme="majorHAnsi" w:hAnsiTheme="majorHAnsi"/>
                <w:szCs w:val="18"/>
              </w:rPr>
              <w:t xml:space="preserve">       </w:t>
            </w:r>
            <w:r w:rsidR="0075719F" w:rsidRPr="0075719F">
              <w:rPr>
                <w:rFonts w:asciiTheme="majorHAnsi" w:hAnsiTheme="majorHAnsi"/>
                <w:color w:val="000000"/>
                <w:szCs w:val="18"/>
              </w:rPr>
              <w:t xml:space="preserve">  </w:t>
            </w:r>
            <w:r w:rsidR="0075719F" w:rsidRPr="009501E5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soft skills</w:t>
            </w:r>
            <w:r w:rsidR="009501E5">
              <w:rPr>
                <w:rFonts w:asciiTheme="majorHAnsi" w:hAnsiTheme="majorHAnsi"/>
                <w:color w:val="000000"/>
                <w:szCs w:val="18"/>
              </w:rPr>
              <w:t>:</w:t>
            </w:r>
            <w:r w:rsidR="0075719F" w:rsidRPr="0075719F">
              <w:rPr>
                <w:rFonts w:asciiTheme="majorHAnsi" w:hAnsiTheme="majorHAnsi"/>
                <w:color w:val="000000"/>
                <w:szCs w:val="18"/>
              </w:rPr>
              <w:t xml:space="preserve"> Communication, Teamwork, Problem-solving, Time </w:t>
            </w:r>
            <w:r w:rsidR="009501E5">
              <w:rPr>
                <w:rFonts w:asciiTheme="majorHAnsi" w:hAnsiTheme="majorHAnsi"/>
                <w:color w:val="000000"/>
                <w:szCs w:val="18"/>
              </w:rPr>
              <w:t xml:space="preserve">         </w:t>
            </w:r>
            <w:r w:rsidR="005F0232">
              <w:rPr>
                <w:rFonts w:asciiTheme="majorHAnsi" w:hAnsiTheme="majorHAnsi"/>
                <w:color w:val="000000"/>
                <w:szCs w:val="18"/>
              </w:rPr>
              <w:t xml:space="preserve">       </w:t>
            </w:r>
            <w:r w:rsidR="0075719F" w:rsidRPr="0075719F">
              <w:rPr>
                <w:rFonts w:asciiTheme="majorHAnsi" w:hAnsiTheme="majorHAnsi"/>
                <w:color w:val="000000"/>
                <w:szCs w:val="18"/>
              </w:rPr>
              <w:t xml:space="preserve">management, Critical thinking, and </w:t>
            </w:r>
            <w:r w:rsidR="009501E5" w:rsidRPr="0075719F">
              <w:rPr>
                <w:rFonts w:asciiTheme="majorHAnsi" w:hAnsiTheme="majorHAnsi"/>
                <w:color w:val="000000"/>
                <w:szCs w:val="18"/>
              </w:rPr>
              <w:t>Organizational</w:t>
            </w:r>
            <w:r w:rsidR="0075719F" w:rsidRPr="0075719F">
              <w:rPr>
                <w:rFonts w:asciiTheme="majorHAnsi" w:hAnsiTheme="majorHAnsi"/>
                <w:color w:val="000000"/>
                <w:szCs w:val="18"/>
              </w:rPr>
              <w:t xml:space="preserve"> skills</w:t>
            </w:r>
          </w:p>
          <w:bookmarkEnd w:id="2"/>
          <w:p w14:paraId="50E0CAF2" w14:textId="39C980FD" w:rsidR="00036450" w:rsidRPr="003618E5" w:rsidRDefault="00F7657A" w:rsidP="004078C8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00F7657A">
              <w:rPr>
                <w:b/>
              </w:rPr>
              <w:t>Languages</w:t>
            </w:r>
            <w:r>
              <w:t xml:space="preserve">: Fluent </w:t>
            </w:r>
            <w:r w:rsidR="005F0232">
              <w:t xml:space="preserve">in </w:t>
            </w:r>
            <w:r>
              <w:t xml:space="preserve">English, </w:t>
            </w:r>
            <w:r w:rsidR="005F0232">
              <w:t>Kinyarwanda’s</w:t>
            </w:r>
            <w:r>
              <w:t xml:space="preserve"> Mother tongue </w:t>
            </w:r>
          </w:p>
          <w:bookmarkEnd w:id="1"/>
          <w:p w14:paraId="2E0A6758" w14:textId="77777777" w:rsidR="00E17AD8" w:rsidRDefault="00E17AD8" w:rsidP="00EA43A5">
            <w:pPr>
              <w:rPr>
                <w:color w:val="FFFFFF" w:themeColor="background1"/>
              </w:rPr>
            </w:pPr>
          </w:p>
          <w:p w14:paraId="7A78658C" w14:textId="77777777" w:rsidR="00EA43A5" w:rsidRDefault="00EA43A5" w:rsidP="00EA43A5">
            <w:pPr>
              <w:rPr>
                <w:color w:val="FFFFFF" w:themeColor="background1"/>
              </w:rPr>
            </w:pPr>
          </w:p>
          <w:p w14:paraId="6485D8CE" w14:textId="77777777" w:rsidR="00EA43A5" w:rsidRDefault="00EA43A5" w:rsidP="00EA43A5">
            <w:pPr>
              <w:rPr>
                <w:color w:val="FFFFFF" w:themeColor="background1"/>
              </w:rPr>
            </w:pPr>
          </w:p>
          <w:p w14:paraId="5D882747" w14:textId="77777777" w:rsidR="00EA43A5" w:rsidRDefault="00EA43A5" w:rsidP="00EA43A5">
            <w:pPr>
              <w:rPr>
                <w:color w:val="FFFFFF" w:themeColor="background1"/>
              </w:rPr>
            </w:pPr>
          </w:p>
          <w:p w14:paraId="5AD684C6" w14:textId="4B57A7BC" w:rsidR="00EA43A5" w:rsidRPr="00EA43A5" w:rsidRDefault="00EA43A5" w:rsidP="00EA43A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</w:p>
        </w:tc>
      </w:tr>
    </w:tbl>
    <w:p w14:paraId="3D5D6590" w14:textId="728DA79E" w:rsidR="009501E5" w:rsidRDefault="009501E5" w:rsidP="00ED1B30">
      <w:pPr>
        <w:tabs>
          <w:tab w:val="left" w:pos="990"/>
        </w:tabs>
      </w:pPr>
    </w:p>
    <w:p w14:paraId="76FD0F15" w14:textId="6A3CBFA2" w:rsidR="0043117B" w:rsidRDefault="009501E5" w:rsidP="00ED1B30">
      <w:pPr>
        <w:tabs>
          <w:tab w:val="left" w:pos="990"/>
        </w:tabs>
      </w:pPr>
      <w:r>
        <w:t xml:space="preserve"> </w:t>
      </w:r>
      <w:r>
        <w:rPr>
          <w:noProof/>
        </w:rPr>
        <w:drawing>
          <wp:inline distT="0" distB="0" distL="0" distR="0" wp14:anchorId="58A5E252" wp14:editId="6EE84DA9">
            <wp:extent cx="328930" cy="32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15" w:history="1">
        <w:r w:rsidRPr="00934DA7">
          <w:rPr>
            <w:rStyle w:val="Hyperlink"/>
          </w:rPr>
          <w:t>klaraisingizwe@gmail.com</w:t>
        </w:r>
      </w:hyperlink>
      <w:r>
        <w:t xml:space="preserve">                                        </w:t>
      </w:r>
      <w:r>
        <w:rPr>
          <w:noProof/>
        </w:rPr>
        <w:drawing>
          <wp:inline distT="0" distB="0" distL="0" distR="0" wp14:anchorId="09C9CBEF" wp14:editId="18A65AB4">
            <wp:extent cx="335280" cy="335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17" w:history="1">
        <w:r w:rsidR="0019447C" w:rsidRPr="0019447C">
          <w:rPr>
            <w:rStyle w:val="Hyperlink"/>
          </w:rPr>
          <w:t>https://www.linkedin.com/in/isingizwe-clarisse-361693192</w:t>
        </w:r>
      </w:hyperlink>
    </w:p>
    <w:p w14:paraId="03BF8AB4" w14:textId="0A1BDF40" w:rsidR="009501E5" w:rsidRDefault="009501E5" w:rsidP="00ED1B30">
      <w:pPr>
        <w:tabs>
          <w:tab w:val="left" w:pos="990"/>
        </w:tabs>
      </w:pPr>
    </w:p>
    <w:p w14:paraId="6A505A89" w14:textId="27AE3421" w:rsidR="00112F52" w:rsidRDefault="00112F52" w:rsidP="00ED1B30">
      <w:pPr>
        <w:tabs>
          <w:tab w:val="left" w:pos="990"/>
        </w:tabs>
      </w:pPr>
    </w:p>
    <w:p w14:paraId="6112A137" w14:textId="1FB3F883" w:rsidR="00112F52" w:rsidRDefault="00112F52" w:rsidP="00ED1B30">
      <w:pPr>
        <w:tabs>
          <w:tab w:val="left" w:pos="990"/>
        </w:tabs>
      </w:pPr>
      <w:r>
        <w:rPr>
          <w:noProof/>
        </w:rPr>
        <w:drawing>
          <wp:inline distT="0" distB="0" distL="0" distR="0" wp14:anchorId="1D5019D3" wp14:editId="3EF2956B">
            <wp:extent cx="430672" cy="25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3" cy="27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112F52">
          <w:rPr>
            <w:rStyle w:val="Hyperlink"/>
          </w:rPr>
          <w:t>https://github.com/ISINGIZWEcla</w:t>
        </w:r>
      </w:hyperlink>
    </w:p>
    <w:p w14:paraId="76929BC2" w14:textId="716E4B59" w:rsidR="00112F52" w:rsidRDefault="00112F52" w:rsidP="00ED1B30">
      <w:pPr>
        <w:tabs>
          <w:tab w:val="left" w:pos="990"/>
        </w:tabs>
      </w:pPr>
    </w:p>
    <w:p w14:paraId="2F4D8880" w14:textId="77777777" w:rsidR="00112F52" w:rsidRDefault="00112F52" w:rsidP="00ED1B30">
      <w:pPr>
        <w:tabs>
          <w:tab w:val="left" w:pos="990"/>
        </w:tabs>
      </w:pPr>
    </w:p>
    <w:p w14:paraId="08004840" w14:textId="77777777" w:rsidR="00112F52" w:rsidRDefault="00112F52" w:rsidP="00ED1B30">
      <w:pPr>
        <w:tabs>
          <w:tab w:val="left" w:pos="990"/>
        </w:tabs>
      </w:pPr>
    </w:p>
    <w:sectPr w:rsidR="00112F52" w:rsidSect="000C45F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A349" w14:textId="77777777" w:rsidR="00BD38A9" w:rsidRDefault="00BD38A9" w:rsidP="000C45FF">
      <w:r>
        <w:separator/>
      </w:r>
    </w:p>
  </w:endnote>
  <w:endnote w:type="continuationSeparator" w:id="0">
    <w:p w14:paraId="181CAF9E" w14:textId="77777777" w:rsidR="00BD38A9" w:rsidRDefault="00BD38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E0AE" w14:textId="77777777" w:rsidR="00BD38A9" w:rsidRDefault="00BD38A9" w:rsidP="000C45FF">
      <w:r>
        <w:separator/>
      </w:r>
    </w:p>
  </w:footnote>
  <w:footnote w:type="continuationSeparator" w:id="0">
    <w:p w14:paraId="0B7EFFC8" w14:textId="77777777" w:rsidR="00BD38A9" w:rsidRDefault="00BD38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5F01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0DB5248" wp14:editId="78F0577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F2"/>
    <w:multiLevelType w:val="hybridMultilevel"/>
    <w:tmpl w:val="D8D4FDF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05E39F4"/>
    <w:multiLevelType w:val="hybridMultilevel"/>
    <w:tmpl w:val="0546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07644"/>
    <w:multiLevelType w:val="hybridMultilevel"/>
    <w:tmpl w:val="ADF669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2911">
    <w:abstractNumId w:val="1"/>
  </w:num>
  <w:num w:numId="2" w16cid:durableId="1190220995">
    <w:abstractNumId w:val="2"/>
  </w:num>
  <w:num w:numId="3" w16cid:durableId="15829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53"/>
    <w:rsid w:val="00036450"/>
    <w:rsid w:val="00081952"/>
    <w:rsid w:val="00094499"/>
    <w:rsid w:val="00094C29"/>
    <w:rsid w:val="000C45FF"/>
    <w:rsid w:val="000D59F5"/>
    <w:rsid w:val="000E3FD1"/>
    <w:rsid w:val="00112054"/>
    <w:rsid w:val="00112F52"/>
    <w:rsid w:val="0011640D"/>
    <w:rsid w:val="001525E1"/>
    <w:rsid w:val="00180329"/>
    <w:rsid w:val="0019001F"/>
    <w:rsid w:val="0019447C"/>
    <w:rsid w:val="001A74A5"/>
    <w:rsid w:val="001B2ABD"/>
    <w:rsid w:val="001B68EA"/>
    <w:rsid w:val="001E0391"/>
    <w:rsid w:val="001E1759"/>
    <w:rsid w:val="001F1ECC"/>
    <w:rsid w:val="002400EB"/>
    <w:rsid w:val="00256CF7"/>
    <w:rsid w:val="00281FD5"/>
    <w:rsid w:val="0030481B"/>
    <w:rsid w:val="003156FC"/>
    <w:rsid w:val="00317B53"/>
    <w:rsid w:val="003254B5"/>
    <w:rsid w:val="003618E5"/>
    <w:rsid w:val="0037121F"/>
    <w:rsid w:val="003A6B7D"/>
    <w:rsid w:val="003B06CA"/>
    <w:rsid w:val="004071FC"/>
    <w:rsid w:val="004078C8"/>
    <w:rsid w:val="00445947"/>
    <w:rsid w:val="004813B3"/>
    <w:rsid w:val="00496591"/>
    <w:rsid w:val="004C63E4"/>
    <w:rsid w:val="004D3011"/>
    <w:rsid w:val="004E743C"/>
    <w:rsid w:val="005123BB"/>
    <w:rsid w:val="005262AC"/>
    <w:rsid w:val="005E39D5"/>
    <w:rsid w:val="005F0232"/>
    <w:rsid w:val="005F6CCD"/>
    <w:rsid w:val="00600670"/>
    <w:rsid w:val="0062123A"/>
    <w:rsid w:val="00646B33"/>
    <w:rsid w:val="00646E75"/>
    <w:rsid w:val="006771D0"/>
    <w:rsid w:val="006A6205"/>
    <w:rsid w:val="006F220F"/>
    <w:rsid w:val="00715FCB"/>
    <w:rsid w:val="00743101"/>
    <w:rsid w:val="0075719F"/>
    <w:rsid w:val="007753E4"/>
    <w:rsid w:val="007775E1"/>
    <w:rsid w:val="007867A0"/>
    <w:rsid w:val="007927F5"/>
    <w:rsid w:val="00802CA0"/>
    <w:rsid w:val="008357EC"/>
    <w:rsid w:val="008D0197"/>
    <w:rsid w:val="009260CD"/>
    <w:rsid w:val="009501E5"/>
    <w:rsid w:val="00952C25"/>
    <w:rsid w:val="009A7329"/>
    <w:rsid w:val="009B6406"/>
    <w:rsid w:val="00A2118D"/>
    <w:rsid w:val="00AD76E2"/>
    <w:rsid w:val="00B20152"/>
    <w:rsid w:val="00B359E4"/>
    <w:rsid w:val="00B54737"/>
    <w:rsid w:val="00B57D98"/>
    <w:rsid w:val="00B70850"/>
    <w:rsid w:val="00BD38A9"/>
    <w:rsid w:val="00BD7E25"/>
    <w:rsid w:val="00C066B6"/>
    <w:rsid w:val="00C37BA1"/>
    <w:rsid w:val="00C4674C"/>
    <w:rsid w:val="00C506CF"/>
    <w:rsid w:val="00C700E7"/>
    <w:rsid w:val="00C72BED"/>
    <w:rsid w:val="00C9578B"/>
    <w:rsid w:val="00CB0055"/>
    <w:rsid w:val="00D2522B"/>
    <w:rsid w:val="00D422DE"/>
    <w:rsid w:val="00D452E5"/>
    <w:rsid w:val="00D5459D"/>
    <w:rsid w:val="00DA1F4D"/>
    <w:rsid w:val="00DD172A"/>
    <w:rsid w:val="00E17AD8"/>
    <w:rsid w:val="00E25A26"/>
    <w:rsid w:val="00E26309"/>
    <w:rsid w:val="00E4381A"/>
    <w:rsid w:val="00E55D74"/>
    <w:rsid w:val="00E93736"/>
    <w:rsid w:val="00EA43A5"/>
    <w:rsid w:val="00ED1B30"/>
    <w:rsid w:val="00EE5F85"/>
    <w:rsid w:val="00F05F6E"/>
    <w:rsid w:val="00F60274"/>
    <w:rsid w:val="00F7657A"/>
    <w:rsid w:val="00F77FB9"/>
    <w:rsid w:val="00FB068F"/>
    <w:rsid w:val="00F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6B79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765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0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tienne.ugirimbabazi@algorithm.rw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yngenzi37@gmail.com" TargetMode="External"/><Relationship Id="rId17" Type="http://schemas.openxmlformats.org/officeDocument/2006/relationships/hyperlink" Target="https://www.linkedin.com/in/isingizwe-clarisse-36169319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murangira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klaraisingizwe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s://github.com/ISINGIZWEcl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ER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F4532C4E7A446A916BBF1714A9A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97D3-68F9-46B9-8586-0AB84B9B7A70}"/>
      </w:docPartPr>
      <w:docPartBody>
        <w:p w:rsidR="00364C15" w:rsidRDefault="00901B18">
          <w:pPr>
            <w:pStyle w:val="7FF4532C4E7A446A916BBF1714A9A703"/>
          </w:pPr>
          <w:r w:rsidRPr="00D5459D">
            <w:t>Profile</w:t>
          </w:r>
        </w:p>
      </w:docPartBody>
    </w:docPart>
    <w:docPart>
      <w:docPartPr>
        <w:name w:val="253B2C514BBA4090B21EE709560EE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EC2B-CFE4-40E0-BB63-B3CDE6C3850E}"/>
      </w:docPartPr>
      <w:docPartBody>
        <w:p w:rsidR="00364C15" w:rsidRDefault="00901B18">
          <w:pPr>
            <w:pStyle w:val="253B2C514BBA4090B21EE709560EE9A3"/>
          </w:pPr>
          <w:r w:rsidRPr="00CB0055">
            <w:t>Hobbies</w:t>
          </w:r>
        </w:p>
      </w:docPartBody>
    </w:docPart>
    <w:docPart>
      <w:docPartPr>
        <w:name w:val="4A251F33F1C64BFF88D265C432446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4CA3-846E-495D-9312-7C54A05F9351}"/>
      </w:docPartPr>
      <w:docPartBody>
        <w:p w:rsidR="00364C15" w:rsidRDefault="00901B18">
          <w:pPr>
            <w:pStyle w:val="4A251F33F1C64BFF88D265C432446324"/>
          </w:pPr>
          <w:r w:rsidRPr="00036450">
            <w:t>EDUCATION</w:t>
          </w:r>
        </w:p>
      </w:docPartBody>
    </w:docPart>
    <w:docPart>
      <w:docPartPr>
        <w:name w:val="350D1183CA674689899730D196F97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8E564-DE50-451F-9E64-CCE7BA36FCEA}"/>
      </w:docPartPr>
      <w:docPartBody>
        <w:p w:rsidR="00364C15" w:rsidRDefault="00901B18">
          <w:pPr>
            <w:pStyle w:val="350D1183CA674689899730D196F97E11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19245399D53F4A5E8984A3541CA6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4FC86-6B27-404C-B5D7-1882CFA51238}"/>
      </w:docPartPr>
      <w:docPartBody>
        <w:p w:rsidR="00CB0CFB" w:rsidRDefault="00BE232E" w:rsidP="00BE232E">
          <w:pPr>
            <w:pStyle w:val="19245399D53F4A5E8984A3541CA6692D"/>
          </w:pPr>
          <w:r w:rsidRPr="004D3011">
            <w:t>PHONE:</w:t>
          </w:r>
        </w:p>
      </w:docPartBody>
    </w:docPart>
    <w:docPart>
      <w:docPartPr>
        <w:name w:val="13091732948841DEAF1006FCAD76C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FB5C0-138D-4509-9BFA-58C6F42AB268}"/>
      </w:docPartPr>
      <w:docPartBody>
        <w:p w:rsidR="00CB0CFB" w:rsidRDefault="00BE232E" w:rsidP="00BE232E">
          <w:pPr>
            <w:pStyle w:val="13091732948841DEAF1006FCAD76C507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18"/>
    <w:rsid w:val="00235A8F"/>
    <w:rsid w:val="00364C15"/>
    <w:rsid w:val="007320E1"/>
    <w:rsid w:val="007F537E"/>
    <w:rsid w:val="00890C77"/>
    <w:rsid w:val="00901B18"/>
    <w:rsid w:val="00B02A5D"/>
    <w:rsid w:val="00BE232E"/>
    <w:rsid w:val="00CB0CFB"/>
    <w:rsid w:val="00CC2992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F4532C4E7A446A916BBF1714A9A703">
    <w:name w:val="7FF4532C4E7A446A916BBF1714A9A70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53B2C514BBA4090B21EE709560EE9A3">
    <w:name w:val="253B2C514BBA4090B21EE709560EE9A3"/>
  </w:style>
  <w:style w:type="paragraph" w:customStyle="1" w:styleId="4A251F33F1C64BFF88D265C432446324">
    <w:name w:val="4A251F33F1C64BFF88D265C43244632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50D1183CA674689899730D196F97E11">
    <w:name w:val="350D1183CA674689899730D196F97E11"/>
  </w:style>
  <w:style w:type="paragraph" w:customStyle="1" w:styleId="19245399D53F4A5E8984A3541CA6692D">
    <w:name w:val="19245399D53F4A5E8984A3541CA6692D"/>
    <w:rsid w:val="00BE232E"/>
  </w:style>
  <w:style w:type="paragraph" w:customStyle="1" w:styleId="13091732948841DEAF1006FCAD76C507">
    <w:name w:val="13091732948841DEAF1006FCAD76C507"/>
    <w:rsid w:val="00BE2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2023-01-12T07:34:00Z</dcterms:created>
  <dcterms:modified xsi:type="dcterms:W3CDTF">2023-01-13T13:29:00Z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8d3a3e67e92df1151149c47d5da7147edef8ec829cb55c7cf6cccf0a89cbe043</vt:lpwstr>
  </property>
</Properties>
</file>